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01FC453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FC360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01FC453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FC3603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06B9220">
                <wp:simplePos x="0" y="0"/>
                <wp:positionH relativeFrom="column">
                  <wp:posOffset>0</wp:posOffset>
                </wp:positionH>
                <wp:positionV relativeFrom="paragraph">
                  <wp:posOffset>1754505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7B062841" w14:textId="18B76E9E" w:rsidR="00475BB5" w:rsidRDefault="006540A1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 w:rsidR="005965FF">
                              <w:rPr>
                                <w:color w:val="FF0000"/>
                              </w:rPr>
                              <w:t>Marcos Vinicius Ruggeri Botelho</w:t>
                            </w:r>
                            <w:r w:rsidR="00AB1F85">
                              <w:rPr>
                                <w:color w:val="FF0000"/>
                              </w:rPr>
                              <w:t>/ RU: 3648661</w:t>
                            </w:r>
                            <w:r w:rsidR="00475BB5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2938E0AD" w14:textId="79D1A725" w:rsidR="00000943" w:rsidRDefault="006540A1" w:rsidP="00475BB5">
                            <w:pPr>
                              <w:pStyle w:val="13-AUTORIADOMATERIAL"/>
                              <w:spacing w:before="2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366C37F1" w14:textId="77777777" w:rsidR="00475BB5" w:rsidRPr="006540A1" w:rsidRDefault="00475BB5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0;margin-top:138.1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D0jAVHhAAAACAEAAA8AAAAAAAAAAAAAAAAAdQQAAGRycy9kb3ducmV2Lnht&#10;bFBLBQYAAAAABAAEAPMAAACDBQAAAAA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7B062841" w14:textId="18B76E9E" w:rsidR="00475BB5" w:rsidRDefault="006540A1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r w:rsidR="005965FF">
                        <w:rPr>
                          <w:color w:val="FF0000"/>
                        </w:rPr>
                        <w:t>Marcos Vinicius Ruggeri Botelho</w:t>
                      </w:r>
                      <w:r w:rsidR="00AB1F85">
                        <w:rPr>
                          <w:color w:val="FF0000"/>
                        </w:rPr>
                        <w:t>/ RU: 3648661</w:t>
                      </w:r>
                      <w:r w:rsidR="00475BB5">
                        <w:rPr>
                          <w:color w:val="FF0000"/>
                        </w:rPr>
                        <w:t>)</w:t>
                      </w:r>
                    </w:p>
                    <w:p w14:paraId="2938E0AD" w14:textId="79D1A725" w:rsidR="00000943" w:rsidRDefault="006540A1" w:rsidP="00475BB5">
                      <w:pPr>
                        <w:pStyle w:val="13-AUTORIADOMATERIAL"/>
                        <w:spacing w:before="24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)</w:t>
                      </w:r>
                    </w:p>
                    <w:p w14:paraId="366C37F1" w14:textId="77777777" w:rsidR="00475BB5" w:rsidRPr="006540A1" w:rsidRDefault="00475BB5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F81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8E5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0131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5B9F8FF6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Até 9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38131520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 e 99</w:t>
                  </w:r>
                </w:p>
              </w:tc>
              <w:tc>
                <w:tcPr>
                  <w:tcW w:w="4745" w:type="dxa"/>
                </w:tcPr>
                <w:p w14:paraId="6237A975" w14:textId="754A4942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7B1756FE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100 e 999</w:t>
                  </w:r>
                </w:p>
              </w:tc>
              <w:tc>
                <w:tcPr>
                  <w:tcW w:w="4745" w:type="dxa"/>
                </w:tcPr>
                <w:p w14:paraId="6C15F19B" w14:textId="3148CDCE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01B22E08" w:rsidR="009E6C5A" w:rsidRDefault="00B65D7F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De 1000 para mais</w:t>
                  </w:r>
                </w:p>
              </w:tc>
              <w:tc>
                <w:tcPr>
                  <w:tcW w:w="4745" w:type="dxa"/>
                </w:tcPr>
                <w:p w14:paraId="661337CA" w14:textId="6E013F4A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1B73B37B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(para mostrar que o desconto foi aplicado)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BA9F009" w14:textId="74834663" w:rsidR="00A23542" w:rsidRDefault="001D4E7D" w:rsidP="00DE7B5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32"/>
                <w:szCs w:val="32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53D9E5C" wp14:editId="2E11A38B">
                      <wp:simplePos x="0" y="0"/>
                      <wp:positionH relativeFrom="column">
                        <wp:posOffset>2867085</wp:posOffset>
                      </wp:positionH>
                      <wp:positionV relativeFrom="paragraph">
                        <wp:posOffset>171127</wp:posOffset>
                      </wp:positionV>
                      <wp:extent cx="2453640" cy="341630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3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EDD933" w14:textId="77777777" w:rsidR="001D4E7D" w:rsidRPr="00BA7CFF" w:rsidRDefault="001D4E7D" w:rsidP="001D4E7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A7CFF">
                                    <w:rPr>
                                      <w:color w:val="FF0000"/>
                                    </w:rPr>
                                    <w:t>Colocar o seu nome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3D9E5C" id="Caixa de Texto 2" o:spid="_x0000_s1029" type="#_x0000_t202" style="position:absolute;left:0;text-align:left;margin-left:225.75pt;margin-top:13.45pt;width:193.2pt;height:26.9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" filled="f" stroked="f">
                      <v:textbox style="mso-fit-shape-to-text:t">
                        <w:txbxContent>
                          <w:p w14:paraId="3CEDD933" w14:textId="77777777" w:rsidR="001D4E7D" w:rsidRPr="00BA7CFF" w:rsidRDefault="001D4E7D" w:rsidP="001D4E7D">
                            <w:pPr>
                              <w:rPr>
                                <w:color w:val="FF0000"/>
                              </w:rPr>
                            </w:pPr>
                            <w:r w:rsidRPr="00BA7CFF">
                              <w:rPr>
                                <w:color w:val="FF0000"/>
                              </w:rPr>
                              <w:t>Colocar o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441C" w:rsidRPr="0059441C">
              <w:rPr>
                <w:b/>
                <w:bCs/>
                <w:noProof/>
                <w:color w:val="1F3864" w:themeColor="accent5" w:themeShade="80"/>
                <w:sz w:val="32"/>
                <w:szCs w:val="32"/>
              </w:rPr>
              <w:drawing>
                <wp:inline distT="0" distB="0" distL="0" distR="0" wp14:anchorId="746BC595" wp14:editId="32689763">
                  <wp:extent cx="4954137" cy="1014499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38" cy="101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32BF5" w14:textId="1D092064" w:rsidR="00C92449" w:rsidRDefault="003A53D3" w:rsidP="003A53D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OBS: Para os números decimais ficarem com somente duas casas depois da </w:t>
            </w:r>
            <w:r w:rsidR="00906AAE">
              <w:rPr>
                <w:b/>
                <w:bCs/>
                <w:color w:val="1F3864" w:themeColor="accent5" w:themeShade="80"/>
                <w:sz w:val="24"/>
                <w:szCs w:val="24"/>
              </w:rPr>
              <w:t>vírgula utilize</w:t>
            </w:r>
            <w:r w:rsidR="00C2242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{:.2f)</w:t>
            </w:r>
            <w:r w:rsidR="00C92449">
              <w:rPr>
                <w:b/>
                <w:bCs/>
                <w:color w:val="1F3864" w:themeColor="accent5" w:themeShade="80"/>
                <w:sz w:val="24"/>
                <w:szCs w:val="24"/>
              </w:rPr>
              <w:t>. Exemplo:</w:t>
            </w:r>
          </w:p>
          <w:p w14:paraId="105A5C08" w14:textId="3EA33F67" w:rsidR="00C2242F" w:rsidRPr="00736765" w:rsidRDefault="00C2242F" w:rsidP="00736765">
            <w:pPr>
              <w:pStyle w:val="Pr-formataoHTML"/>
              <w:shd w:val="clear" w:color="auto" w:fill="2B2B2B"/>
              <w:rPr>
                <w:color w:val="A9B7C6"/>
              </w:rPr>
            </w:pP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'O valor sem desconto foi: R$ {:.2f}' 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sub_total</w:t>
            </w:r>
            <w:proofErr w:type="spellEnd"/>
            <w:r>
              <w:rPr>
                <w:color w:val="A9B7C6"/>
              </w:rPr>
              <w:t>))</w:t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21CEE853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5965F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965F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"Bem-vindo a loja do Marcos Vinicius Ruggeri Botelho"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9B37FDD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965FF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965F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5965F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'Entre com o valor desejado: '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63CEE3F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qtd_produto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965FF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965F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5965F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'Entre com a quantidade desejada: '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3A8C99C4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desconto_produto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</w:p>
          <w:p w14:paraId="3EF3B47E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qtd_produto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&lt;=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9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# Outra maneira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if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qtd_produto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&lt; 10:</w:t>
            </w:r>
          </w:p>
          <w:p w14:paraId="266019C5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desconto_produto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0.00</w:t>
            </w:r>
          </w:p>
          <w:p w14:paraId="4FC965CB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</w:t>
            </w:r>
            <w:proofErr w:type="gram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  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qtd</w:t>
            </w:r>
            <w:proofErr w:type="gram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if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(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qtd_produto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&gt;= 10)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and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(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qtd_produto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&lt; 100):</w:t>
            </w:r>
          </w:p>
          <w:p w14:paraId="7C5304AB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desconto_produto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0.05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#5% = 0.05</w:t>
            </w:r>
          </w:p>
          <w:p w14:paraId="17E711DB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</w:t>
            </w:r>
            <w:proofErr w:type="gram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  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qtd</w:t>
            </w:r>
            <w:proofErr w:type="gram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#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if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(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qtd_produto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&gt;= 100)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and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(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qtd_produto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&lt; 1000):</w:t>
            </w:r>
          </w:p>
          <w:p w14:paraId="16A4AA3F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desconto_produto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0.10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#10% = 0.10</w:t>
            </w:r>
          </w:p>
          <w:p w14:paraId="4623E264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9B0F64F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 xml:space="preserve"> 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desconto_produto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5965F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0.15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5965F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#15% = 0.15</w:t>
            </w:r>
          </w:p>
          <w:p w14:paraId="44E628B0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CB3C8AB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total_sem_desconto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valor_produto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qtd_produto</w:t>
            </w:r>
            <w:proofErr w:type="spellEnd"/>
          </w:p>
          <w:p w14:paraId="28263512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5965F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965F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 valor total SEM desconto é de: R$ {:.2f}'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total_sem_desconto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5CCEAB0F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total_com_desconto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total_sem_desconto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-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total_sem_desconto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desconto_produto</w:t>
            </w:r>
            <w:proofErr w:type="spellEnd"/>
          </w:p>
          <w:p w14:paraId="7F854F23" w14:textId="77777777" w:rsidR="005965FF" w:rsidRPr="005965FF" w:rsidRDefault="005965FF" w:rsidP="005965F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5965F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965F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 valor total COM desconto é de: R$ {:.2f}'</w:t>
            </w:r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5965F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total_com_desconto</w:t>
            </w:r>
            <w:proofErr w:type="spellEnd"/>
            <w:r w:rsidRPr="005965F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39A8D8D8" w14:textId="2B0712C1" w:rsidR="007A7CB1" w:rsidRPr="0088030D" w:rsidRDefault="007A7CB1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4EBBC504" w14:textId="77777777" w:rsidR="00736765" w:rsidRDefault="005965FF" w:rsidP="000814F5">
            <w:pPr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  <w:r w:rsidRPr="005965FF">
              <w:rPr>
                <w:rFonts w:eastAsia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3F45C491" wp14:editId="7292D4A7">
                  <wp:extent cx="4277322" cy="1009791"/>
                  <wp:effectExtent l="0" t="0" r="9525" b="0"/>
                  <wp:docPr id="2947904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7904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D5F45" w14:textId="448CDFBC" w:rsidR="005965FF" w:rsidRPr="00493FB9" w:rsidRDefault="005965FF" w:rsidP="000814F5">
            <w:pPr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rFonts w:eastAsia="Times New Roman"/>
                <w:color w:val="FF0000"/>
                <w:sz w:val="24"/>
                <w:szCs w:val="24"/>
              </w:rPr>
              <w:t>Figura 1: Saída do console com 100 unidades.</w:t>
            </w:r>
          </w:p>
        </w:tc>
      </w:tr>
    </w:tbl>
    <w:p w14:paraId="0188C12B" w14:textId="77777777" w:rsidR="00811557" w:rsidRDefault="00811557" w:rsidP="00811557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1EEE3A4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lanchonete.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77B99102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lanchonete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produtos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579" w:type="dxa"/>
              <w:tblLayout w:type="fixed"/>
              <w:tblLook w:val="04A0" w:firstRow="1" w:lastRow="0" w:firstColumn="1" w:lastColumn="0" w:noHBand="0" w:noVBand="1"/>
            </w:tblPr>
            <w:tblGrid>
              <w:gridCol w:w="1919"/>
              <w:gridCol w:w="5611"/>
              <w:gridCol w:w="2049"/>
            </w:tblGrid>
            <w:tr w:rsidR="00D03ED5" w14:paraId="04457D27" w14:textId="3D3B29AD" w:rsidTr="00EF55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34607972" w14:textId="66C3C8B0" w:rsidR="00D03ED5" w:rsidRPr="009E6C5A" w:rsidRDefault="00D03ED5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5611" w:type="dxa"/>
                </w:tcPr>
                <w:p w14:paraId="741FD544" w14:textId="76AB61BB" w:rsidR="00D03ED5" w:rsidRPr="009E6C5A" w:rsidRDefault="00D03ED5" w:rsidP="00EF5594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2049" w:type="dxa"/>
                </w:tcPr>
                <w:p w14:paraId="21BAB2CF" w14:textId="2CD840ED" w:rsidR="00D03ED5" w:rsidRPr="009E6C5A" w:rsidRDefault="00D03ED5" w:rsidP="00EF5594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Valor(R$)</w:t>
                  </w:r>
                </w:p>
              </w:tc>
            </w:tr>
            <w:tr w:rsidR="00D03ED5" w14:paraId="32B860E6" w14:textId="5055D94D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78DF06EC" w14:textId="321E6531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5611" w:type="dxa"/>
                </w:tcPr>
                <w:p w14:paraId="1F19900F" w14:textId="6E12CB08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</w:t>
                  </w:r>
                </w:p>
              </w:tc>
              <w:tc>
                <w:tcPr>
                  <w:tcW w:w="2049" w:type="dxa"/>
                </w:tcPr>
                <w:p w14:paraId="087E3572" w14:textId="3EB98222" w:rsidR="00D03ED5" w:rsidRDefault="00AE641F" w:rsidP="00EF5594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9</w:t>
                  </w:r>
                  <w:r w:rsidR="00EF559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34A40356" w14:textId="1C0CBE8A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66A1C0A" w14:textId="66A1684E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5611" w:type="dxa"/>
                </w:tcPr>
                <w:p w14:paraId="0FC28639" w14:textId="35F6C9BC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 Duplo</w:t>
                  </w:r>
                </w:p>
              </w:tc>
              <w:tc>
                <w:tcPr>
                  <w:tcW w:w="2049" w:type="dxa"/>
                </w:tcPr>
                <w:p w14:paraId="2FF684E8" w14:textId="4A88639B" w:rsidR="00D03ED5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47BF5F2C" w14:textId="0611A0EF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320D0CA" w14:textId="43F03663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5611" w:type="dxa"/>
                </w:tcPr>
                <w:p w14:paraId="6CF680FD" w14:textId="087DFCD9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proofErr w:type="spellStart"/>
                  <w:r w:rsidR="00C10D26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Egg</w:t>
                  </w:r>
                  <w:proofErr w:type="spellEnd"/>
                </w:p>
              </w:tc>
              <w:tc>
                <w:tcPr>
                  <w:tcW w:w="2049" w:type="dxa"/>
                </w:tcPr>
                <w:p w14:paraId="6D579A55" w14:textId="656F412E" w:rsidR="00D03ED5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2678A275" w14:textId="4213CE02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3B2FF2B" w14:textId="43C005F8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5611" w:type="dxa"/>
                </w:tcPr>
                <w:p w14:paraId="54F3C27A" w14:textId="167CE870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X-Salada</w:t>
                  </w:r>
                </w:p>
              </w:tc>
              <w:tc>
                <w:tcPr>
                  <w:tcW w:w="2049" w:type="dxa"/>
                </w:tcPr>
                <w:p w14:paraId="0CD2F261" w14:textId="428FF2A7" w:rsidR="00D03ED5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13,00</w:t>
                  </w:r>
                </w:p>
              </w:tc>
            </w:tr>
            <w:tr w:rsidR="005D41EC" w14:paraId="5050074B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425A122" w14:textId="69AC6FDC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5611" w:type="dxa"/>
                </w:tcPr>
                <w:p w14:paraId="12A37FAE" w14:textId="32A13329" w:rsidR="005D41EC" w:rsidRDefault="00EF5594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Bacon</w:t>
                  </w:r>
                </w:p>
              </w:tc>
              <w:tc>
                <w:tcPr>
                  <w:tcW w:w="2049" w:type="dxa"/>
                </w:tcPr>
                <w:p w14:paraId="2565E006" w14:textId="0A92AECA" w:rsidR="005D41EC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14,00</w:t>
                  </w:r>
                </w:p>
              </w:tc>
            </w:tr>
            <w:tr w:rsidR="005D41EC" w14:paraId="37AF7031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E6AD602" w14:textId="58E07E08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5611" w:type="dxa"/>
                </w:tcPr>
                <w:p w14:paraId="43A10682" w14:textId="1BA8B5DC" w:rsidR="005D41EC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X-Tudo</w:t>
                  </w:r>
                </w:p>
              </w:tc>
              <w:tc>
                <w:tcPr>
                  <w:tcW w:w="2049" w:type="dxa"/>
                </w:tcPr>
                <w:p w14:paraId="138385C4" w14:textId="61138C9C" w:rsidR="005D41EC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B42A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1C140D" w14:paraId="0BD6C940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3E72FD6" w14:textId="39206D53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611" w:type="dxa"/>
                </w:tcPr>
                <w:p w14:paraId="67230EC3" w14:textId="52E21698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Refrigerante Lata</w:t>
                  </w:r>
                </w:p>
              </w:tc>
              <w:tc>
                <w:tcPr>
                  <w:tcW w:w="2049" w:type="dxa"/>
                </w:tcPr>
                <w:p w14:paraId="46FA4FDE" w14:textId="7450071F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5,00</w:t>
                  </w:r>
                </w:p>
              </w:tc>
            </w:tr>
            <w:tr w:rsidR="001C140D" w14:paraId="221FFF4F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0602162A" w14:textId="339CCD18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5611" w:type="dxa"/>
                </w:tcPr>
                <w:p w14:paraId="1918F206" w14:textId="14895B5A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Chá Gelado</w:t>
                  </w:r>
                </w:p>
              </w:tc>
              <w:tc>
                <w:tcPr>
                  <w:tcW w:w="2049" w:type="dxa"/>
                </w:tcPr>
                <w:p w14:paraId="6D098AD5" w14:textId="1AF32A32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4,00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09D60A" w14:textId="6FD40946" w:rsidR="002F3575" w:rsidRDefault="002F3575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6A0513D3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o passo item 2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6A44420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lastRenderedPageBreak/>
              <w:t xml:space="preserve">Se a pessoa digitar um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utilizar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while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else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05B6112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break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elif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que verifica a opção sair)</w:t>
            </w:r>
          </w:p>
          <w:p w14:paraId="7D8E760A" w14:textId="07A8F2F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dois pedidos</w:t>
            </w:r>
          </w:p>
          <w:p w14:paraId="65CD286D" w14:textId="0D35AAA7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erro ao digitar no pedido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5D5A054" w:rsidR="00B168C4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323F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32B2F0EB" wp14:editId="6F747454">
                  <wp:extent cx="5524436" cy="5534025"/>
                  <wp:effectExtent l="0" t="0" r="63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811" cy="55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2D92B78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</w:t>
            </w:r>
            <w:r w:rsidR="006167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</w:t>
            </w:r>
            <w:r w:rsidR="00EF0553">
              <w:rPr>
                <w:b/>
                <w:bCs/>
                <w:color w:val="1F3864" w:themeColor="accent5" w:themeShade="80"/>
                <w:sz w:val="24"/>
                <w:szCs w:val="24"/>
              </w:rPr>
              <w:t>Exemplo de programa co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m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>2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itens pedido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(Sendo que um deles teve uma tentativa com erro) 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e no</w:t>
            </w:r>
            <w:r w:rsidR="001977C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final o valor final é apresentado.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3FD88D53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"Bem-vindo a lanchonete do Marcos Vinicius Ruggeri Botelho"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1B280B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'*/*/*/*/*/*/*/*/*/*/*/*/*/Cardápio*/*/*/*/*/*/*/*/*/*/*/*/*/'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801DFD3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'Código|                Descrição                     |Valor'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AF48396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   100|            Cachorro-Quente                   | 9,00'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168D47B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lastRenderedPageBreak/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   101|         Cachorro-Quente Duplo                |11,00'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DAC34FF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   102|                  X-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Egg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                      |12,00'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279EAF6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   103|                  X-Salada                    |13,00'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A37B9EB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   104|                  X-Bacon                     |14,00'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6E446BD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   105|                  X-Tudo                      |17,00'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E7A7663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   200|            Refrigerante Lata                 | 5,00'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B1C7081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   201|                  Chá Gelado                  | 4,00'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D14FC12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preço =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</w:p>
          <w:p w14:paraId="59173E5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BC0717D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'Entre com o código desejado:'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0CEC457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!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'100'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!=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'101'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!=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'102'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!=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'103'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!=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'104'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!=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'105'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!=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'200'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and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!=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'201'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74F283B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  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'Opção Inválida. Pare de digitar códigos que não existem!'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2C7251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  </w:t>
            </w:r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# se o usuário digitar algo errado, volta para o começo do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while</w:t>
            </w:r>
            <w:proofErr w:type="spellEnd"/>
          </w:p>
          <w:p w14:paraId="4CE7C6E4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2C5EE3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14:paraId="2E51C36D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escolheu o Cachorro-Quente no valor de: 9,00'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1C2ECAA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preço = preço +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9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pague o valor que tinha no preço e some com 9</w:t>
            </w:r>
          </w:p>
          <w:p w14:paraId="7DFDF4D8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2A7006D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'101'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14:paraId="2BC8161D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escolheu o Cachorro-Quente Duplo no valor de: 11,00'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6051913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preço = preço +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11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pague o valor que tinha no preço e some com 11</w:t>
            </w:r>
          </w:p>
          <w:p w14:paraId="7C9FACC4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4B3C441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'102'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14:paraId="4F7CBE90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escolheu o X-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Egg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no valor de: 12,00'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FA7890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preço = preço +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12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pague o valor que tinha no preço e some com 12</w:t>
            </w:r>
          </w:p>
          <w:p w14:paraId="5941C9C2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BE5F211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'103'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14:paraId="4F8440C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escolheu o X-Salada no valor de: 13,00'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FB6F561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preço = preço +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13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pague o valor que tinha no preço e some com 13</w:t>
            </w:r>
          </w:p>
          <w:p w14:paraId="48F05C36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80E5284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'104'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14:paraId="6880760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escolheu o X-Bacon no valor de: 14,00'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33DEAB4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preço = preço +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14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pague o valor que tinha no preço e some com 14</w:t>
            </w:r>
          </w:p>
          <w:p w14:paraId="1961B949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50DDA58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'105'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14:paraId="0F7E3DFC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escolheu o X-Tudo no valor de: 17,00'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91CA21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preço = preço +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17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pague o valor que tinha no preço e some com 17</w:t>
            </w:r>
          </w:p>
          <w:p w14:paraId="5A84543B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1A034AD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'200'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14:paraId="1A119124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escolheu o Refrigerante Lata no valor de: 5,00'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EF9BFB6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preço = preço +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pague o valor que tinha no preço e some com 5</w:t>
            </w:r>
          </w:p>
          <w:p w14:paraId="3E3C7458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0483BE5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'201'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14:paraId="5E2E978E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escolheu o Chá Gelado no valor de: 4,00'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C791AD9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preço = preço + </w:t>
            </w:r>
            <w:r w:rsidRPr="00475BB5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pague o valor que tinha no preço e some com 4</w:t>
            </w:r>
          </w:p>
          <w:p w14:paraId="0D07BEC4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D2E2710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preço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E9D840D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BDFCEA6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pedir_mais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'Deseja pedir mais alguma coisa? Digite! (S/Digite outra tecla para encerrar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ser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pedido!)'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4078DBF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pedir_mais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pedir_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mais.upper</w:t>
            </w:r>
            <w:proofErr w:type="spellEnd"/>
            <w:proofErr w:type="gramEnd"/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resolve o problema de digitar 's' e 'S'</w:t>
            </w:r>
          </w:p>
          <w:p w14:paraId="70D5B140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pedir_mais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</w:p>
          <w:p w14:paraId="50FDCE6C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33E4EDE9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087D3F7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75BB5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 valor total da sua compra é de: R${:.2f}'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 w:rsidRPr="00475BB5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preço</w:t>
            </w:r>
            <w:r w:rsidRPr="00475BB5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25DBA025" w14:textId="77777777" w:rsidR="00475BB5" w:rsidRPr="00475BB5" w:rsidRDefault="00475BB5" w:rsidP="00475BB5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75BB5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r w:rsidRPr="00475BB5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4726B16D" w14:textId="5ED22B6B" w:rsidR="008D2BAC" w:rsidRPr="008D2BAC" w:rsidRDefault="008D2BAC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4535D814" w14:textId="77777777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E272DC" w14:paraId="2B3D0CE6" w14:textId="77777777" w:rsidTr="008C22B6">
        <w:tc>
          <w:tcPr>
            <w:tcW w:w="9716" w:type="dxa"/>
            <w:shd w:val="clear" w:color="auto" w:fill="FFFFFF" w:themeFill="background1"/>
          </w:tcPr>
          <w:p w14:paraId="55F175B2" w14:textId="7668E15F" w:rsidR="00E272DC" w:rsidRDefault="00E272DC" w:rsidP="00E272D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E272DC" w14:paraId="6DCF74B1" w14:textId="77777777" w:rsidTr="008C22B6">
        <w:tc>
          <w:tcPr>
            <w:tcW w:w="9716" w:type="dxa"/>
            <w:shd w:val="clear" w:color="auto" w:fill="FFFFFF" w:themeFill="background1"/>
          </w:tcPr>
          <w:p w14:paraId="2108E896" w14:textId="7DF41147" w:rsidR="00E477BA" w:rsidRPr="008D2BAC" w:rsidRDefault="00475BB5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475BB5">
              <w:rPr>
                <w:rFonts w:eastAsia="Times New Roman"/>
                <w:noProof/>
                <w:color w:val="FF0000"/>
                <w:sz w:val="40"/>
                <w:szCs w:val="40"/>
              </w:rPr>
              <w:drawing>
                <wp:inline distT="0" distB="0" distL="0" distR="0" wp14:anchorId="247EBB9B" wp14:editId="11593F7C">
                  <wp:extent cx="6032500" cy="2895600"/>
                  <wp:effectExtent l="0" t="0" r="6350" b="0"/>
                  <wp:docPr id="472561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5610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figura 2: o programa sendo executado com 2 itens no </w:t>
            </w:r>
            <w:proofErr w:type="gramStart"/>
            <w:r>
              <w:rPr>
                <w:rFonts w:eastAsia="Times New Roman"/>
                <w:color w:val="FF0000"/>
                <w:sz w:val="28"/>
                <w:szCs w:val="28"/>
              </w:rPr>
              <w:t>pedido( sendo</w:t>
            </w:r>
            <w:proofErr w:type="gramEnd"/>
            <w:r>
              <w:rPr>
                <w:rFonts w:eastAsia="Times New Roman"/>
                <w:color w:val="FF0000"/>
                <w:sz w:val="28"/>
                <w:szCs w:val="28"/>
              </w:rPr>
              <w:t xml:space="preserve"> que um deles teve um pedido com erro) e no final teve o valor final do seu pedido entregue.</w:t>
            </w:r>
          </w:p>
        </w:tc>
      </w:tr>
      <w:tr w:rsidR="006402B3" w14:paraId="4F482FF4" w14:textId="77777777" w:rsidTr="00627A5E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27A5E">
        <w:tc>
          <w:tcPr>
            <w:tcW w:w="9716" w:type="dxa"/>
          </w:tcPr>
          <w:p w14:paraId="16E9010D" w14:textId="77777777" w:rsidR="003A6852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2B454F"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4664B7">
              <w:rPr>
                <w:b/>
                <w:bCs/>
                <w:color w:val="113162"/>
                <w:sz w:val="24"/>
                <w:szCs w:val="24"/>
              </w:rPr>
              <w:t xml:space="preserve">e sua equipe foram contratados por uma empresa de logística 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que acabou de entrar no ramo. Essa empresa trabalha com encomendas de pequeno 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>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médio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 xml:space="preserve"> porte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e opera somente entre 3 cidades.</w:t>
            </w:r>
          </w:p>
          <w:p w14:paraId="630BFF93" w14:textId="694AC660" w:rsidR="005D7B8B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O valor que a empresa cobra por objeto é dado pela seguinte equação:</w:t>
            </w:r>
          </w:p>
          <w:p w14:paraId="2D018F9B" w14:textId="6BFC632E" w:rsidR="005C348E" w:rsidRPr="005D7B8B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113162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113162"/>
                  <w:sz w:val="24"/>
                  <w:szCs w:val="24"/>
                </w:rPr>
                <m:t>total=dimensões*peso*rota</m:t>
              </m:r>
            </m:oMath>
            <w:r w:rsidR="00AB30F2">
              <w:rPr>
                <w:b/>
                <w:bCs/>
                <w:color w:val="113162"/>
                <w:sz w:val="24"/>
                <w:szCs w:val="24"/>
              </w:rPr>
              <w:t xml:space="preserve"> que você e sua equipe</w:t>
            </w:r>
          </w:p>
          <w:p w14:paraId="04A04BAB" w14:textId="7A39EAE2" w:rsidR="00596FE5" w:rsidRDefault="005D7B8B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Em que 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cada uma das variáveis que compõe o preço total é </w:t>
            </w:r>
            <w:r w:rsidR="004F696F">
              <w:rPr>
                <w:b/>
                <w:bCs/>
                <w:color w:val="113162"/>
                <w:sz w:val="24"/>
                <w:szCs w:val="24"/>
              </w:rPr>
              <w:t>quantizada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 da seguinte maneira:</w:t>
            </w:r>
          </w:p>
          <w:p w14:paraId="01F4AFD8" w14:textId="77777777" w:rsidR="00596FE5" w:rsidRDefault="005C348E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509"/>
            </w:tblGrid>
            <w:tr w:rsidR="00596FE5" w14:paraId="4BEAF0FD" w14:textId="77777777" w:rsidTr="00C93B49">
              <w:tc>
                <w:tcPr>
                  <w:tcW w:w="4981" w:type="dxa"/>
                </w:tcPr>
                <w:p w14:paraId="3F2E4E04" w14:textId="59C258CA" w:rsidR="00DD36C2" w:rsidRPr="00DD36C2" w:rsidRDefault="00DD36C2" w:rsidP="00142418">
                  <w:pPr>
                    <w:jc w:val="left"/>
                    <w:rPr>
                      <w:b/>
                      <w:bCs/>
                    </w:rPr>
                  </w:pPr>
                  <w:r w:rsidRPr="00DD36C2">
                    <w:rPr>
                      <w:b/>
                      <w:bCs/>
                    </w:rPr>
                    <w:lastRenderedPageBreak/>
                    <w:t xml:space="preserve">Quadro 1: Dimensões versus </w:t>
                  </w:r>
                  <w:r w:rsidR="00142418">
                    <w:rPr>
                      <w:b/>
                      <w:bCs/>
                    </w:rPr>
                    <w:t>V</w:t>
                  </w:r>
                  <w:r w:rsidRPr="00DD36C2">
                    <w:rPr>
                      <w:b/>
                      <w:bCs/>
                    </w:rPr>
                    <w:t>alor</w:t>
                  </w:r>
                </w:p>
                <w:tbl>
                  <w:tblPr>
                    <w:tblStyle w:val="TabeladeGrade4-nfase4"/>
                    <w:tblW w:w="48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14"/>
                    <w:gridCol w:w="1559"/>
                  </w:tblGrid>
                  <w:tr w:rsidR="00E43996" w14:paraId="7845C716" w14:textId="77777777" w:rsidTr="0085019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0A6FF4EA" w14:textId="08E0EC2C" w:rsidR="00E439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imensões (cm³)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4136CE9" w14:textId="4CD00C3B" w:rsidR="00E439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alor</w:t>
                        </w:r>
                        <w:r w:rsidR="00E01AEB" w:rsidRPr="00A34CE4">
                          <w:rPr>
                            <w:sz w:val="24"/>
                            <w:szCs w:val="24"/>
                          </w:rPr>
                          <w:t xml:space="preserve"> (R$)</w:t>
                        </w:r>
                      </w:p>
                    </w:tc>
                  </w:tr>
                  <w:tr w:rsidR="00E43996" w14:paraId="37C822B4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27F389C9" w14:textId="7A8343B6" w:rsidR="00E43996" w:rsidRPr="00CD5977" w:rsidRDefault="00850194" w:rsidP="00142418">
                        <w:pPr>
                          <w:ind w:firstLine="0"/>
                          <w:jc w:val="left"/>
                          <w:rPr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v</w:t>
                        </w:r>
                        <w:r w:rsidR="00BC22ED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</w:t>
                        </w:r>
                        <w:r w:rsidR="00CD597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F9A1FC" w14:textId="7F1FB97E" w:rsidR="00E43996" w:rsidRDefault="002D6ACC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E43996" w14:paraId="1362DE0B" w14:textId="77777777" w:rsidTr="0085019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13E82B49" w14:textId="39D67640" w:rsidR="00E43996" w:rsidRDefault="00E01AEB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&lt;= volume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CD14578" w14:textId="7616CCC7" w:rsidR="00E43996" w:rsidRDefault="00E01AEB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  <w:tr w:rsidR="00BD5138" w14:paraId="2B3C5D0F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52ED107B" w14:textId="5468BC17" w:rsidR="00BD5138" w:rsidRDefault="00BD5138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10000 &lt;= volume &lt; 30000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B9E1945" w14:textId="11C75911" w:rsidR="00BD5138" w:rsidRDefault="00BD5138" w:rsidP="00BD513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BD5138" w14:paraId="3E4CA7C9" w14:textId="77777777" w:rsidTr="0085019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45CADEFE" w14:textId="6B6A8BDB" w:rsidR="00BD5138" w:rsidRDefault="00BD5138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30000 &lt;= volume &lt; 100000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2D98840" w14:textId="3DBC2B66" w:rsidR="00BD5138" w:rsidRDefault="00BD5138" w:rsidP="00BD513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  <w:tr w:rsidR="00BD5138" w14:paraId="4F5DD43A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6D227971" w14:textId="016FEBE7" w:rsidR="00BD5138" w:rsidRDefault="00850194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C82392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v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 w:rsidR="00C82392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&gt;= 100000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E99DA70" w14:textId="3CAC8D6D" w:rsidR="00BD5138" w:rsidRDefault="00BD5138" w:rsidP="00BD513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 w:rsidRPr="00850194">
                          <w:rPr>
                            <w:b/>
                            <w:bCs/>
                            <w:color w:val="1F3864" w:themeColor="accent5" w:themeShade="80"/>
                          </w:rPr>
                          <w:t>Não é aceito</w:t>
                        </w:r>
                      </w:p>
                    </w:tc>
                  </w:tr>
                </w:tbl>
                <w:p w14:paraId="4395FBC5" w14:textId="77777777" w:rsidR="00A34CE4" w:rsidRDefault="00A34CE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  <w:p w14:paraId="5250F522" w14:textId="2F7F596A" w:rsidR="00DD36C2" w:rsidRDefault="00DD36C2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4509" w:type="dxa"/>
                </w:tcPr>
                <w:p w14:paraId="3CB9664C" w14:textId="334E3514" w:rsidR="00A34CE4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2: Peso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6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11"/>
                    <w:gridCol w:w="1843"/>
                  </w:tblGrid>
                  <w:tr w:rsidR="008A2C96" w14:paraId="26900177" w14:textId="77777777" w:rsidTr="00C93B4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2F9649E0" w14:textId="1ACB185D"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eso(kg)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39CEF2B" w14:textId="608A681E" w:rsidR="008A2C96" w:rsidRPr="00A34CE4" w:rsidRDefault="00142418" w:rsidP="00142418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55AEC595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7D94F896" w14:textId="67094298" w:rsidR="008A2C96" w:rsidRDefault="001B5D41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</w:t>
                        </w:r>
                        <w:r w:rsidR="009C10C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peso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9C10C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0.1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71181D6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5A2E0666" w14:textId="77777777" w:rsidTr="00C93B49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2CDED2FA" w14:textId="5E20FD39"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0.1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B507F3B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4308A89E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32B85C95" w14:textId="4F111A0B"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5C49EB0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A2C96" w14:paraId="6C5DCA69" w14:textId="77777777" w:rsidTr="00C93B49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3E3997B4" w14:textId="65A0B9E6" w:rsidR="008A2C96" w:rsidRDefault="00EB63CF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27DBA38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A2C96" w14:paraId="0B72C4C8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652B16B4" w14:textId="7F93BA45" w:rsidR="008A2C96" w:rsidRDefault="007355D7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peso 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112DB45" w14:textId="77777777" w:rsidR="008A2C96" w:rsidRDefault="008A2C96" w:rsidP="00142418">
                        <w:pPr>
                          <w:ind w:firstLine="0"/>
                          <w:jc w:val="lef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Não é aceito</w:t>
                        </w:r>
                      </w:p>
                    </w:tc>
                  </w:tr>
                </w:tbl>
                <w:p w14:paraId="06D8F2E5" w14:textId="27A33F20" w:rsidR="008A2C96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</w:tr>
            <w:tr w:rsidR="00596FE5" w14:paraId="7D683339" w14:textId="77777777" w:rsidTr="00F35B26">
              <w:tc>
                <w:tcPr>
                  <w:tcW w:w="9490" w:type="dxa"/>
                  <w:gridSpan w:val="2"/>
                </w:tcPr>
                <w:p w14:paraId="1D53ADD6" w14:textId="3F1F4DEA" w:rsidR="00596FE5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3: Rota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2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33"/>
                    <w:gridCol w:w="3131"/>
                  </w:tblGrid>
                  <w:tr w:rsidR="008A2C96" w14:paraId="00928E7C" w14:textId="77777777" w:rsidTr="0014241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2E40B466" w14:textId="67DBD9C3"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ota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035575BD" w14:textId="7E8E1A99" w:rsidR="008A2C96" w:rsidRPr="00A34CE4" w:rsidRDefault="00142418" w:rsidP="00530AB3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1BACF6A9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1170CEB7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RS - De Rio de Janeiro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2FB707A4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395150E3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57F6595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SR - De São Paulo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1368DF75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2F176EF7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7F98F5F1" w14:textId="171FA214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BS -</w:t>
                        </w:r>
                        <w:r w:rsidR="00FB4649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De Brasília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2A202AD1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6CB483AC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3108C7CF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SB - De São Paulo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8E60E04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366EE2BB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642C3D9E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BR - De Brasília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1044B20A" w14:textId="77777777" w:rsidR="008A2C96" w:rsidRDefault="008A2C96" w:rsidP="0014241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0884EC5C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6FCE325" w14:textId="77777777"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RB - Rio de Janeiro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EA2D9A9" w14:textId="77777777" w:rsidR="008A2C96" w:rsidRDefault="008A2C96" w:rsidP="00142418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</w:tbl>
                <w:p w14:paraId="269A02BF" w14:textId="716DCFB7" w:rsidR="008A2C96" w:rsidRDefault="00C7579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Obs.: Pode-se mudar o nome das cidades e siglas. Utilizando 3 cidades está ótimo</w:t>
                  </w:r>
                </w:p>
              </w:tc>
            </w:tr>
          </w:tbl>
          <w:p w14:paraId="149A7F12" w14:textId="169C36F2" w:rsidR="006402B3" w:rsidRDefault="006402B3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164A15D5" w:rsidR="004718EF" w:rsidRPr="004718EF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a altura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>, comprimento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 </w:t>
            </w:r>
            <w:r w:rsidR="003070E5">
              <w:rPr>
                <w:b/>
                <w:bCs/>
                <w:color w:val="1F3864" w:themeColor="accent5" w:themeShade="80"/>
                <w:sz w:val="24"/>
                <w:szCs w:val="24"/>
              </w:rPr>
              <w:t>largura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do objeto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. S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 digitar um valor não numérico 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e/ou as dimensões passarem do limite aceito repetir a pergunta</w:t>
            </w:r>
            <w:r w:rsidR="007932DA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8A3F23" w14:textId="3BD5016A" w:rsidR="004718EF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o peso do objeto (em kg). Se digitar um valor não numérico e/ou o </w:t>
            </w:r>
            <w:r w:rsidR="00D93C9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peso passar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do limite aceito repetir a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pergunta;</w:t>
            </w:r>
          </w:p>
          <w:p w14:paraId="6770C6AD" w14:textId="3C5F2633" w:rsidR="007932DA" w:rsidRPr="00D93C9E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a rota do objeto. Se digitar uma opção que não esteja na tabela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repetir a pergunta;</w:t>
            </w:r>
          </w:p>
          <w:p w14:paraId="6F929757" w14:textId="0A31150D" w:rsidR="006402B3" w:rsidRPr="00184876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Encerre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o total a ser pago com base na equação desse enunciado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A34184B" w14:textId="404D5F9B" w:rsidR="009C22CA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dimensoesObj</w:t>
            </w:r>
            <w:r w:rsidR="00581DB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to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</w:t>
            </w:r>
            <w:r w:rsidR="00DD36C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1B94E1D2" w14:textId="1932FCA3" w:rsidR="009C22CA" w:rsidRDefault="008F008F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</w:t>
            </w:r>
            <w:r w:rsidR="007E1F61">
              <w:rPr>
                <w:b/>
                <w:bCs/>
                <w:color w:val="1F3864" w:themeColor="accent5" w:themeShade="80"/>
                <w:highlight w:val="yellow"/>
              </w:rPr>
              <w:t>perguntar altura do objeto (em cm);</w:t>
            </w:r>
          </w:p>
          <w:p w14:paraId="1AA7111C" w14:textId="4C2286F9"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comprimento do objeto (em cm);</w:t>
            </w:r>
          </w:p>
          <w:p w14:paraId="2C93CD69" w14:textId="3991E4B8"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316760">
              <w:rPr>
                <w:b/>
                <w:bCs/>
                <w:color w:val="1F3864" w:themeColor="accent5" w:themeShade="80"/>
                <w:highlight w:val="yellow"/>
              </w:rPr>
              <w:t>a largura do objeto (em cm)</w:t>
            </w:r>
          </w:p>
          <w:p w14:paraId="09D941F9" w14:textId="72149496" w:rsidR="008F008F" w:rsidRDefault="00316760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Calcular o volume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 xml:space="preserve">em 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>cm)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da caixa 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>p/a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objeto 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(altura*largura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*comprimento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7EF5126C" w14:textId="67BBE38E" w:rsidR="008F008F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Deve-se ter </w:t>
            </w:r>
            <w:proofErr w:type="spellStart"/>
            <w:r>
              <w:rPr>
                <w:b/>
                <w:bCs/>
                <w:color w:val="1F3864" w:themeColor="accent5" w:themeShade="80"/>
                <w:highlight w:val="yellow"/>
              </w:rPr>
              <w:t>try</w:t>
            </w:r>
            <w:proofErr w:type="spellEnd"/>
            <w:r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>
              <w:rPr>
                <w:b/>
                <w:bCs/>
                <w:color w:val="1F3864" w:themeColor="accent5" w:themeShade="80"/>
                <w:highlight w:val="yellow"/>
              </w:rPr>
              <w:t>except</w:t>
            </w:r>
            <w:proofErr w:type="spellEnd"/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para o caso do usuário digitar um valor não numérico;</w:t>
            </w:r>
          </w:p>
          <w:p w14:paraId="20BB8D11" w14:textId="65FB4806" w:rsidR="00DD36C2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7744D322" w:rsidR="002C2457" w:rsidRPr="002C2457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r w:rsidR="00533B85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Obj</w:t>
            </w:r>
            <w:r w:rsidR="00530AB3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to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6628EF7D" w14:textId="4B74CE0E" w:rsidR="002C2457" w:rsidRP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perguntar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do objeto (em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kg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1828D10A" w14:textId="752176E3" w:rsid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proofErr w:type="spellStart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try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except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para o caso de o usuário digitar um valor não numérico;</w:t>
            </w:r>
          </w:p>
          <w:p w14:paraId="01E64E0C" w14:textId="6A817837" w:rsidR="00B71673" w:rsidRPr="002C2457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503828C3" w:rsidR="00E9632D" w:rsidRPr="00AB6A7B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</w:t>
            </w:r>
            <w:proofErr w:type="spellStart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rotaObjeto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68F03DB2" w14:textId="36B10C97" w:rsidR="00E9632D" w:rsidRDefault="00E9632D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Dentro da função perguntar a rota do objeto desejada (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Sugestão: utilize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 as siglas para facili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tar os testes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4DB1C5E1" w14:textId="0FC31981" w:rsidR="00BD48D2" w:rsidRDefault="00BD48D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OBS: PODE MUDAR O NOME DAS CIDADES E SUAS SIGLAS</w:t>
            </w:r>
          </w:p>
          <w:p w14:paraId="4B3696B0" w14:textId="7A15C69A" w:rsidR="00AB6A7B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051BE209" w:rsidR="00D320E0" w:rsidRPr="00D320E0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</w:t>
            </w:r>
            <w:r w:rsidR="00F746EA" w:rsidRPr="00D320E0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SAIDA DE CONSOLE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uma encomenda com peso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, dimensões e rota válidos</w:t>
            </w:r>
          </w:p>
          <w:p w14:paraId="17DD3F5A" w14:textId="487A83C2" w:rsidR="006B7B22" w:rsidRPr="00D320E0" w:rsidRDefault="006B7B22" w:rsidP="006B7B22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D320E0">
              <w:rPr>
                <w:b/>
                <w:bCs/>
                <w:color w:val="FF0000"/>
                <w:sz w:val="24"/>
                <w:szCs w:val="24"/>
              </w:rPr>
              <w:lastRenderedPageBreak/>
              <w:t xml:space="preserve">Colocar um exemplo de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SAIDA DE CONSOLE com o 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tratamento de erro quando digitado um valor não numérico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é digitado no campo peso ou dimensões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)</w:t>
            </w:r>
            <w:r w:rsidR="001D4E7D">
              <w:rPr>
                <w:b/>
                <w:bCs/>
                <w:noProof/>
                <w:color w:val="113162"/>
                <w:sz w:val="24"/>
                <w:szCs w:val="24"/>
              </w:rPr>
              <w:t xml:space="preserve"> </w:t>
            </w:r>
          </w:p>
          <w:p w14:paraId="03E8F101" w14:textId="62686E2E" w:rsidR="006402B3" w:rsidRDefault="006402B3" w:rsidP="00627A5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61E0C823" w14:textId="1F1D8E42" w:rsidR="007B353A" w:rsidRDefault="001D4E7D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E45E976" wp14:editId="542DC309">
                      <wp:simplePos x="0" y="0"/>
                      <wp:positionH relativeFrom="column">
                        <wp:posOffset>3414156</wp:posOffset>
                      </wp:positionH>
                      <wp:positionV relativeFrom="paragraph">
                        <wp:posOffset>129864</wp:posOffset>
                      </wp:positionV>
                      <wp:extent cx="2453640" cy="341630"/>
                      <wp:effectExtent l="0" t="0" r="0" b="0"/>
                      <wp:wrapNone/>
                      <wp:docPr id="8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3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B8D342" w14:textId="77777777" w:rsidR="001D4E7D" w:rsidRPr="00BA7CFF" w:rsidRDefault="001D4E7D" w:rsidP="001D4E7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A7CFF">
                                    <w:rPr>
                                      <w:color w:val="FF0000"/>
                                    </w:rPr>
                                    <w:t>Colocar o seu nome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45E976" id="Caixa de Texto 8" o:spid="_x0000_s1030" type="#_x0000_t202" style="position:absolute;left:0;text-align:left;margin-left:268.85pt;margin-top:10.25pt;width:193.2pt;height:26.9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" filled="f" stroked="f">
                      <v:textbox style="mso-fit-shape-to-text:t">
                        <w:txbxContent>
                          <w:p w14:paraId="09B8D342" w14:textId="77777777" w:rsidR="001D4E7D" w:rsidRPr="00BA7CFF" w:rsidRDefault="001D4E7D" w:rsidP="001D4E7D">
                            <w:pPr>
                              <w:rPr>
                                <w:color w:val="FF0000"/>
                              </w:rPr>
                            </w:pPr>
                            <w:r w:rsidRPr="00BA7CFF">
                              <w:rPr>
                                <w:color w:val="FF0000"/>
                              </w:rPr>
                              <w:t>Colocar o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12791626" w:rsidR="006402B3" w:rsidRDefault="00B77E05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77E05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D42DC75" wp14:editId="5B284BE3">
                  <wp:extent cx="5914084" cy="5486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9" cy="549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5DA32A0E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Figura: Exemplo de programa com tratamento de valor </w:t>
            </w:r>
            <w:r w:rsidR="00B431DC">
              <w:rPr>
                <w:b/>
                <w:bCs/>
                <w:color w:val="1F3864" w:themeColor="accent5" w:themeShade="80"/>
                <w:sz w:val="24"/>
                <w:szCs w:val="24"/>
              </w:rPr>
              <w:t>e erro de digitação</w:t>
            </w:r>
          </w:p>
        </w:tc>
      </w:tr>
      <w:tr w:rsidR="006402B3" w14:paraId="358DE924" w14:textId="77777777" w:rsidTr="00627A5E">
        <w:tc>
          <w:tcPr>
            <w:tcW w:w="9716" w:type="dxa"/>
            <w:shd w:val="clear" w:color="auto" w:fill="FFFFFF" w:themeFill="background1"/>
          </w:tcPr>
          <w:p w14:paraId="0E6AE2DD" w14:textId="057DBE45" w:rsidR="006402B3" w:rsidRDefault="006402B3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lastRenderedPageBreak/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6402B3" w14:paraId="4B2E25CE" w14:textId="77777777" w:rsidTr="00627A5E">
        <w:tc>
          <w:tcPr>
            <w:tcW w:w="9716" w:type="dxa"/>
            <w:shd w:val="clear" w:color="auto" w:fill="FFFFFF" w:themeFill="background1"/>
          </w:tcPr>
          <w:p w14:paraId="2239387D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programa feito por Marcos Vinicius Ruggeri Botelho, RU:3648661</w:t>
            </w:r>
          </w:p>
          <w:p w14:paraId="0838C6BD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"Bem-vindo a companhia de logística Marcos Vinicius Ruggeri Botelho"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52D0466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B0E7853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EA0F2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dimensoesObjeto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52AD5A0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7525449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C784357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altura =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 a altura do objeto (cm):'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5CBC641A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comprimento =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 o comprimento do objeto (cm):'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42593141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largura =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 a largura do objeto (cm):'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72C37575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     volume = altura*comprimento*largura</w:t>
            </w:r>
          </w:p>
          <w:p w14:paraId="4F7E0A74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volume &lt;=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163F535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volume</w:t>
            </w:r>
          </w:p>
          <w:p w14:paraId="62C2CFC3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1001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&lt;= volume &lt;=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6A9600D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volume</w:t>
            </w:r>
          </w:p>
          <w:p w14:paraId="0AD6C85D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10001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&lt;= volume &lt;=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30000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CD15201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volume</w:t>
            </w:r>
          </w:p>
          <w:p w14:paraId="3543CF60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30001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&lt;= volume &lt;=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100000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57755A5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volume</w:t>
            </w:r>
          </w:p>
          <w:p w14:paraId="4E1D3E28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2E66C9B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'Não aceitamos objetos tão grandes, que excedam o limite permitido'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 </w:t>
            </w:r>
          </w:p>
          <w:p w14:paraId="6CE15B9C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quando o usuário digite algo não numérico por exemplo, 'A'</w:t>
            </w:r>
          </w:p>
          <w:p w14:paraId="1C845FB1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digitou alguma dimensão do objeto com valor não numérico.'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D57D20F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D224B3C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EA0F2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pesoObjeto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7AD2912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90D5D14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0B86AF5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peso =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 o peso do objeto (kg):'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DEC16AB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peso &lt;=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0.1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52E538D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5D47E8E4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0.11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&lt;= peso &lt;=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ABE5429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1.5</w:t>
            </w:r>
          </w:p>
          <w:p w14:paraId="62AF80DC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1.1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&lt;= peso &lt;=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1EF5B35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</w:t>
            </w:r>
          </w:p>
          <w:p w14:paraId="568AA737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10.1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&lt;= peso &lt;=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03DD435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</w:p>
          <w:p w14:paraId="7F02BCF5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717FCB0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'Não aceitamos objetos tão pesados, que excedam o limite permitido'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E45C52D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quando o usuário digite algo não numérico por exemplo, 'A'</w:t>
            </w:r>
          </w:p>
          <w:p w14:paraId="35AA3600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digitou algum peso com valor não numérico.'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DE671FE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CB00EDD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EA0F2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rotaObjeto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9371C36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rotas = 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</w:p>
          <w:p w14:paraId="12421B10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"RS"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</w:p>
          <w:p w14:paraId="0D14E751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"SR"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</w:p>
          <w:p w14:paraId="75FAD23C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"BS"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1.2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</w:p>
          <w:p w14:paraId="32603066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"SB"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1.2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</w:p>
          <w:p w14:paraId="2F2D8269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"BR"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1.5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</w:p>
          <w:p w14:paraId="7FF0C950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"RB"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EA0F22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1.5</w:t>
            </w:r>
          </w:p>
          <w:p w14:paraId="5367F3BA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</w:t>
            </w:r>
          </w:p>
          <w:p w14:paraId="55FE158A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F8D295A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rota = </w:t>
            </w: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 a rota do objeto.(RS,SR,BS,SB,BR,RB):'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578097C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rota </w:t>
            </w:r>
            <w:r w:rsidRPr="00EA0F22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rotas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9109ED4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 xml:space="preserve">  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rotas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rota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</w:p>
          <w:p w14:paraId="6DAA217A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2D325D4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'Rota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inválida.Digite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uma opção válida!'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95F0E0E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EAB1955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programa principal</w:t>
            </w:r>
          </w:p>
          <w:p w14:paraId="04F7C173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dimensoes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volume =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dimensoesObjeto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FC51E16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peso =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pesoObjeto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8200C82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rota = </w:t>
            </w:r>
            <w:proofErr w:type="spellStart"/>
            <w:proofErr w:type="gram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rotaObjeto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08C9AE3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D1ED120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valor_total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dimensoes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* peso * rota</w:t>
            </w:r>
          </w:p>
          <w:p w14:paraId="5249B096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"Volume do objeto:"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volume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"cm³"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0083CFC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EA0F22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EA0F22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"Valor total a ser pago: R$"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valor_total</w:t>
            </w:r>
            <w:proofErr w:type="spellEnd"/>
            <w:r w:rsidRPr="00EA0F22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7188F3A" w14:textId="77777777" w:rsidR="00EA0F22" w:rsidRPr="00EA0F22" w:rsidRDefault="00EA0F22" w:rsidP="00EA0F2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EA0F22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</w:p>
          <w:p w14:paraId="2035CE0A" w14:textId="0BB7B8CD" w:rsidR="006402B3" w:rsidRPr="0005040A" w:rsidRDefault="006402B3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446D3750" w14:textId="70E865E6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7BE45FEA" w14:textId="77777777" w:rsidR="003E125A" w:rsidRDefault="00EA0F22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A0F22">
              <w:rPr>
                <w:rFonts w:eastAsia="Times New Roman"/>
                <w:noProof/>
                <w:color w:val="FF0000"/>
                <w:sz w:val="40"/>
                <w:szCs w:val="40"/>
              </w:rPr>
              <w:drawing>
                <wp:inline distT="0" distB="0" distL="0" distR="0" wp14:anchorId="1132FE4D" wp14:editId="6C528877">
                  <wp:extent cx="5449060" cy="3477110"/>
                  <wp:effectExtent l="0" t="0" r="0" b="9525"/>
                  <wp:docPr id="14593775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3775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5D71" w14:textId="77AD6857" w:rsidR="00EA0F22" w:rsidRPr="0005040A" w:rsidRDefault="00EA0F22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Figura 3: saída do console com tentativa e erro de: Peso, Rota e Dimensão erradas/ é o programa sendo executado de forma eficiente, com as respostas assertivas do usuário.</w:t>
            </w:r>
          </w:p>
        </w:tc>
      </w:tr>
    </w:tbl>
    <w:p w14:paraId="3A691A98" w14:textId="69BCFD06" w:rsidR="005F3EA5" w:rsidRDefault="005F3EA5" w:rsidP="00F746EA">
      <w:pPr>
        <w:ind w:firstLine="0"/>
      </w:pPr>
    </w:p>
    <w:p w14:paraId="68F4CCED" w14:textId="5A588960" w:rsidR="00D31129" w:rsidRDefault="005F3EA5" w:rsidP="005F3EA5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59D6E72F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>para uma bic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icletaria.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1841F716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3EF80854" w14:textId="35B0C110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BD1E13" w:rsidRPr="00F75623"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629CB517" w14:textId="0EB33479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Peças</w:t>
            </w:r>
          </w:p>
          <w:p w14:paraId="35BB3449" w14:textId="207E3E1B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03D82FDD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1476E0FB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Remover Peça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6E3172AA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cadastrarPeca</w:t>
            </w:r>
            <w:proofErr w:type="spellEnd"/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7A77884F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F64D2D">
              <w:rPr>
                <w:b/>
                <w:bCs/>
                <w:color w:val="1F3864" w:themeColor="accent5" w:themeShade="80"/>
                <w:highlight w:val="yellow"/>
              </w:rPr>
              <w:t>peça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3685E7BA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da peça;</w:t>
            </w:r>
          </w:p>
          <w:p w14:paraId="6159F8A2" w14:textId="5CE866A9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fabricante da peça;</w:t>
            </w:r>
          </w:p>
          <w:p w14:paraId="53A4535D" w14:textId="4184F03B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valor da peça</w:t>
            </w:r>
          </w:p>
          <w:p w14:paraId="5A99FDEC" w14:textId="563D5729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peça cadastrada 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657AE18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consultarPeca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550BCF8D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Todas as Peça</w:t>
            </w:r>
            <w:r w:rsidR="006174F9">
              <w:rPr>
                <w:b/>
                <w:bCs/>
                <w:color w:val="1F3864" w:themeColor="accent5" w:themeShade="80"/>
                <w:highlight w:val="cyan"/>
              </w:rPr>
              <w:t>s</w:t>
            </w:r>
          </w:p>
          <w:p w14:paraId="4E2E2110" w14:textId="6DF74382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Peças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26F17BA8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Peças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55F7A86C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proofErr w:type="spellStart"/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removerPeca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0B4CD486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peças.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3CB51E01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todas as peças cadastradas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7C4988D2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ao remover um cadastro e mostrando depois todos os cadastros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01BEF98C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742113" w:rsidRPr="00742113">
              <w:rPr>
                <w:noProof/>
              </w:rPr>
              <w:drawing>
                <wp:inline distT="0" distB="0" distL="0" distR="0" wp14:anchorId="78D8B80E" wp14:editId="693CE4E3">
                  <wp:extent cx="5816009" cy="844039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8283"/>
                          <a:stretch/>
                        </pic:blipFill>
                        <pic:spPr bwMode="auto">
                          <a:xfrm>
                            <a:off x="0" y="0"/>
                            <a:ext cx="5830851" cy="846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2073DD3C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ar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peças. Perceba que 2 delas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4A390FB5" w:rsidR="00A82FCE" w:rsidRDefault="00251DCD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51DCD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0A1C73A4" wp14:editId="41F55966">
                  <wp:extent cx="6098540" cy="859615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478" cy="863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430FEF4F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Todas as Peças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E349CAB" w14:textId="7475B256" w:rsidR="00951339" w:rsidRDefault="00951339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951339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62478F77" wp14:editId="7CAF029A">
                  <wp:extent cx="6156796" cy="862965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20369"/>
                          <a:stretch/>
                        </pic:blipFill>
                        <pic:spPr bwMode="auto">
                          <a:xfrm>
                            <a:off x="0" y="0"/>
                            <a:ext cx="6185683" cy="867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12BB59FC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 3: Exemplo de Consultar por Código.</w:t>
            </w:r>
          </w:p>
          <w:p w14:paraId="70E60191" w14:textId="173F8337" w:rsidR="00E0614F" w:rsidRDefault="00E750FE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750F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3464DD1A" wp14:editId="4E36E1FE">
                  <wp:extent cx="6162675" cy="8629496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123"/>
                          <a:stretch/>
                        </pic:blipFill>
                        <pic:spPr bwMode="auto">
                          <a:xfrm>
                            <a:off x="0" y="0"/>
                            <a:ext cx="6184957" cy="866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013F19D7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Peças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51087AA4" w14:textId="1FACD512" w:rsidR="000B02DA" w:rsidRDefault="00135ACE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35AC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4476C73D" wp14:editId="5C7B079F">
                  <wp:extent cx="5572125" cy="84097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330" cy="843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5CD4A01C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5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</w:t>
            </w:r>
            <w:r w:rsidR="00D73121">
              <w:rPr>
                <w:b/>
                <w:bCs/>
                <w:color w:val="1F3864" w:themeColor="accent5" w:themeShade="80"/>
                <w:sz w:val="24"/>
                <w:szCs w:val="24"/>
              </w:rPr>
              <w:t>Remover Peça do cadastro e depois Consultar Todas as Peças. Veja que a peça de código 1 foi removida e não aparece mais no sistema</w:t>
            </w:r>
            <w:r w:rsidR="00C92FEE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176BDFB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programa feito por Marcos Vinicius Ruggeri Botelho, RU:3648661</w:t>
            </w:r>
          </w:p>
          <w:p w14:paraId="7363324D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"Bem-vindo ao controle de estoque Marcos Vinicius Ruggeri Botelho"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F8DB85F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AE6ECDA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listaPecas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[]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variáveis globais</w:t>
            </w:r>
          </w:p>
          <w:p w14:paraId="481946F4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CC3DDBA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B24D5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cadastrarpeca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codigo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11DEF4D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'O código da peça {}'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047248CC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nome =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'Por favor entre com o NOME da peça:'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F5F7C33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fabricante =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'Por favor entre com o FABRICANTE da peça:'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D2C6BF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valor =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'Por favor entre com o VALOR(R$) da peça:'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2C35FE54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dicionarioPecas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codigo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'nome'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nome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'fabricante'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fabricante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'{:.1f}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.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proofErr w:type="gram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)}</w:t>
            </w:r>
          </w:p>
          <w:p w14:paraId="2E6AA712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listaPecas.append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dicionarioPecas.copy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())</w:t>
            </w:r>
          </w:p>
          <w:p w14:paraId="4C982D1D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50787A2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B24D5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consultarpecas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CEAFA04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D862CB8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F6E4A57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'----------'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526A7A0" w14:textId="5471CF08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opconsultar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="002405B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int</w:t>
            </w:r>
            <w:proofErr w:type="spellEnd"/>
            <w:r w:rsidR="002405B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'Escolha a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opçâo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desejada:\n'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06F96B90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'1-Consultar Todas as Peças:\n'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29A01CE6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'2-Consultar Peças por Código:\n'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7E81761F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'3-Consultar Peças por Fabricante:\n'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479D89E8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'4-Retornar:\n'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01C072DC" w14:textId="2D2054A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'&gt;&gt;'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="002405B3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F0312C6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'----------'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3F4204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opconsultar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78644CB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pecas </w:t>
            </w:r>
            <w:r w:rsidRPr="00B24D54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listaPecas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produto vai varrer toda a lista de produtos</w:t>
            </w:r>
          </w:p>
          <w:p w14:paraId="4509D7CB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Key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pecas.items</w:t>
            </w:r>
            <w:proofErr w:type="spellEnd"/>
            <w:proofErr w:type="gram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():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varrer todos os conjuntos chave e valor do dicionário produto</w:t>
            </w:r>
          </w:p>
          <w:p w14:paraId="25A85B7E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'{} : {}'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46CAB4F5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opconsultar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98D0014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entrada =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 o código da peça:'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614900BD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pecas </w:t>
            </w:r>
            <w:r w:rsidRPr="00B24D54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listaPecas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8AE4E1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'código'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entrada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61F5C23B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Key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pecas.items</w:t>
            </w:r>
            <w:proofErr w:type="spellEnd"/>
            <w:proofErr w:type="gram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():</w:t>
            </w:r>
          </w:p>
          <w:p w14:paraId="2C294C64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'{} : {}'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476474F0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opconsultar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3E7088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entrada =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 o fabricante da peça:'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13E3D98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pecas </w:t>
            </w:r>
            <w:r w:rsidRPr="00B24D54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listaPecas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BCDA618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'fabricante'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entrada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2B69B133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Key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pecas.items</w:t>
            </w:r>
            <w:proofErr w:type="spellEnd"/>
            <w:proofErr w:type="gram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():</w:t>
            </w:r>
          </w:p>
          <w:p w14:paraId="10BFC59A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'{} : {}'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Key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280C50C8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opconsultar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B83C618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encerra o laço principal e o programa acaba</w:t>
            </w:r>
          </w:p>
          <w:p w14:paraId="095384D4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41B611A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Opçâo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do menu inválida!'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969031B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# volta para o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inicio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do laço</w:t>
            </w:r>
          </w:p>
          <w:p w14:paraId="1CA8E26D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quando o usuário digitar um valor errado ao comando descrito</w:t>
            </w:r>
          </w:p>
          <w:p w14:paraId="16032B3E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 não inteiro digitado!'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29EB37B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D5833DF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B24D5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removerpeca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BCAE912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entrada =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'Digite o código da peça a ser removida:'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625C498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pecas </w:t>
            </w:r>
            <w:r w:rsidRPr="00B24D54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listaPecas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97CBE59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'código'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entrada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):</w:t>
            </w:r>
          </w:p>
          <w:p w14:paraId="119EFFB4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listaPecas.remove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BC445AE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'Peça removida com sucesso.'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3B1DAE8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927E70C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Programa Principal</w:t>
            </w:r>
          </w:p>
          <w:p w14:paraId="3AD79F5C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registroloja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variáveis globais</w:t>
            </w:r>
          </w:p>
          <w:p w14:paraId="7D096AC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D516240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633201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'Escolha a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opçâo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desejada:\n'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52621EE4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'1-Cadastrar Peças:\n'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1947EE3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'2-Consultar Peças:\n'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77898DB6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'3-Remover Peças:\n'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730E7CFE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'4-Sair:\n'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0DDE2279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                </w:t>
            </w:r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'&gt;&gt;'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DDD3BB9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B48F1C9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Selecionou a Opção Cadastrar Peça'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8709418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1EE4206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registroloja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registroloja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+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4C67A9D5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cadastrarpeca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registroloja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FEB3F6C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EECF36B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34319E7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Selecionou a Opção Consultar Peça'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0457813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consultarpecas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41C63D7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02F215F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B20136E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Selecionou a Opção Remover Peça'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896153D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removerpeca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0B99A6D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B663C90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== </w:t>
            </w:r>
            <w:r w:rsidRPr="00B24D54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C2E289E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'Você Selecionou a Opção Sair'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1D91A1A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'Programa finalizado'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0CB3615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encerra o laço principal e o programa acaba</w:t>
            </w:r>
          </w:p>
          <w:p w14:paraId="5EE686EA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CD29D3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'Opção do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Meni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Inválida!'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6E54701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24D54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quando o usuário digitar um valor errado ao comando descrito</w:t>
            </w:r>
          </w:p>
          <w:p w14:paraId="64E1C1E9" w14:textId="77777777" w:rsidR="00B24D54" w:rsidRPr="00B24D54" w:rsidRDefault="00B24D54" w:rsidP="00B24D5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24D5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B24D5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B24D5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 não Inteiro Digitado!'</w:t>
            </w:r>
            <w:r w:rsidRPr="00B24D54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1A2C282" w14:textId="49C3A3FB" w:rsidR="00D05CCE" w:rsidRPr="0005040A" w:rsidRDefault="00D05CCE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685091F3" w14:textId="77777777" w:rsidR="00AD5E0F" w:rsidRDefault="00B24D54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 w:rsidRPr="00B24D54">
              <w:rPr>
                <w:rFonts w:eastAsia="Times New Roman"/>
                <w:color w:val="FF0000"/>
                <w:sz w:val="40"/>
                <w:szCs w:val="40"/>
              </w:rPr>
              <w:drawing>
                <wp:inline distT="0" distB="0" distL="0" distR="0" wp14:anchorId="35172199" wp14:editId="5370C6F8">
                  <wp:extent cx="5553850" cy="7059010"/>
                  <wp:effectExtent l="0" t="0" r="8890" b="8890"/>
                  <wp:docPr id="33356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61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705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50456" w14:textId="54C5CE42" w:rsidR="00B24D54" w:rsidRDefault="00B24D54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 xml:space="preserve">Figura: </w:t>
            </w:r>
            <w:r w:rsidR="002405B3">
              <w:rPr>
                <w:rFonts w:eastAsia="Times New Roman"/>
                <w:color w:val="FF0000"/>
                <w:sz w:val="40"/>
                <w:szCs w:val="40"/>
              </w:rPr>
              <w:t>E</w:t>
            </w:r>
            <w:r>
              <w:rPr>
                <w:rFonts w:eastAsia="Times New Roman"/>
                <w:color w:val="FF0000"/>
                <w:sz w:val="40"/>
                <w:szCs w:val="40"/>
              </w:rPr>
              <w:t>xemplo de cadastrar três peças. Perceba que duas tem o mesmo fabricante.</w:t>
            </w:r>
          </w:p>
          <w:p w14:paraId="5EA7A88A" w14:textId="77777777" w:rsidR="002405B3" w:rsidRDefault="002405B3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 w:rsidRPr="002405B3">
              <w:rPr>
                <w:rFonts w:eastAsia="Times New Roman"/>
                <w:color w:val="FF0000"/>
                <w:sz w:val="40"/>
                <w:szCs w:val="40"/>
              </w:rPr>
              <w:lastRenderedPageBreak/>
              <w:drawing>
                <wp:inline distT="0" distB="0" distL="0" distR="0" wp14:anchorId="32C8671B" wp14:editId="4D285538">
                  <wp:extent cx="3162741" cy="6001588"/>
                  <wp:effectExtent l="0" t="0" r="0" b="0"/>
                  <wp:docPr id="5792013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2013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600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E5A7F" w14:textId="77777777" w:rsidR="002405B3" w:rsidRDefault="002405B3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Figura 2: Exemplo de consulta de todas as peças.</w:t>
            </w:r>
          </w:p>
          <w:p w14:paraId="209C66E9" w14:textId="77777777" w:rsidR="002405B3" w:rsidRDefault="002405B3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 w:rsidRPr="002405B3">
              <w:rPr>
                <w:rFonts w:eastAsia="Times New Roman"/>
                <w:color w:val="FF0000"/>
                <w:sz w:val="40"/>
                <w:szCs w:val="40"/>
              </w:rPr>
              <w:lastRenderedPageBreak/>
              <w:drawing>
                <wp:inline distT="0" distB="0" distL="0" distR="0" wp14:anchorId="0D1419A0" wp14:editId="5727B99C">
                  <wp:extent cx="3448531" cy="6011114"/>
                  <wp:effectExtent l="0" t="0" r="0" b="8890"/>
                  <wp:docPr id="3601606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16061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601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9D796" w14:textId="69FE4BEA" w:rsidR="002405B3" w:rsidRDefault="002405B3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Figura 3: Exemplo de consultar por código.</w:t>
            </w:r>
          </w:p>
          <w:p w14:paraId="308804B8" w14:textId="77777777" w:rsidR="002405B3" w:rsidRDefault="00E47306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 w:rsidRPr="00E47306">
              <w:rPr>
                <w:rFonts w:eastAsia="Times New Roman"/>
                <w:color w:val="FF0000"/>
                <w:sz w:val="40"/>
                <w:szCs w:val="40"/>
              </w:rPr>
              <w:lastRenderedPageBreak/>
              <w:drawing>
                <wp:inline distT="0" distB="0" distL="0" distR="0" wp14:anchorId="00419DAE" wp14:editId="704AC07A">
                  <wp:extent cx="3305636" cy="5477639"/>
                  <wp:effectExtent l="0" t="0" r="9525" b="8890"/>
                  <wp:docPr id="5483887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3887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BA896" w14:textId="77777777" w:rsidR="00E47306" w:rsidRDefault="00E47306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Figura 4: Exemplo de consultar peças por fabricante.</w:t>
            </w:r>
          </w:p>
          <w:p w14:paraId="233BC8C6" w14:textId="77777777" w:rsidR="00E47306" w:rsidRDefault="00E47306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 w:rsidRPr="00E47306">
              <w:rPr>
                <w:rFonts w:eastAsia="Times New Roman"/>
                <w:color w:val="FF0000"/>
                <w:sz w:val="40"/>
                <w:szCs w:val="40"/>
              </w:rPr>
              <w:lastRenderedPageBreak/>
              <w:drawing>
                <wp:inline distT="0" distB="0" distL="0" distR="0" wp14:anchorId="1123ABFE" wp14:editId="2089F269">
                  <wp:extent cx="3591426" cy="6897063"/>
                  <wp:effectExtent l="0" t="0" r="9525" b="0"/>
                  <wp:docPr id="20591813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18135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689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E2BA" w14:textId="243EAEAC" w:rsidR="00E47306" w:rsidRPr="001E7CAB" w:rsidRDefault="00E47306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Figura 5: Exemplo de remover Peça do cadastro e depois consultar todas as Peças. Perceba que o código 1 foi removido e não aparece mais no sistema.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default" r:id="rId26"/>
      <w:footerReference w:type="default" r:id="rId27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632D9" w14:textId="77777777" w:rsidR="009E323E" w:rsidRDefault="009E323E" w:rsidP="00B5761D">
      <w:r>
        <w:separator/>
      </w:r>
    </w:p>
    <w:p w14:paraId="27596E00" w14:textId="77777777" w:rsidR="009E323E" w:rsidRDefault="009E323E" w:rsidP="00B5761D"/>
    <w:p w14:paraId="2CDDAE33" w14:textId="77777777" w:rsidR="009E323E" w:rsidRDefault="009E323E" w:rsidP="00B5761D"/>
  </w:endnote>
  <w:endnote w:type="continuationSeparator" w:id="0">
    <w:p w14:paraId="2D57BEC7" w14:textId="77777777" w:rsidR="009E323E" w:rsidRDefault="009E323E" w:rsidP="00B5761D">
      <w:r>
        <w:continuationSeparator/>
      </w:r>
    </w:p>
    <w:p w14:paraId="1A3E97C3" w14:textId="77777777" w:rsidR="009E323E" w:rsidRDefault="009E323E" w:rsidP="00B5761D"/>
    <w:p w14:paraId="6E50C18B" w14:textId="77777777" w:rsidR="009E323E" w:rsidRDefault="009E323E" w:rsidP="00B5761D"/>
  </w:endnote>
  <w:endnote w:type="continuationNotice" w:id="1">
    <w:p w14:paraId="35A8FEF7" w14:textId="77777777" w:rsidR="009E323E" w:rsidRDefault="009E323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6E06F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284E" w14:textId="77777777" w:rsidR="009E323E" w:rsidRDefault="009E323E" w:rsidP="00B5761D">
      <w:r>
        <w:separator/>
      </w:r>
    </w:p>
    <w:p w14:paraId="1DA9F627" w14:textId="77777777" w:rsidR="009E323E" w:rsidRDefault="009E323E" w:rsidP="00B5761D"/>
    <w:p w14:paraId="1C550A64" w14:textId="77777777" w:rsidR="009E323E" w:rsidRDefault="009E323E" w:rsidP="00B5761D"/>
  </w:footnote>
  <w:footnote w:type="continuationSeparator" w:id="0">
    <w:p w14:paraId="0E4C92A6" w14:textId="77777777" w:rsidR="009E323E" w:rsidRDefault="009E323E" w:rsidP="00B5761D">
      <w:r>
        <w:continuationSeparator/>
      </w:r>
    </w:p>
    <w:p w14:paraId="2AA29C6F" w14:textId="77777777" w:rsidR="009E323E" w:rsidRDefault="009E323E" w:rsidP="00B5761D"/>
    <w:p w14:paraId="3B5815A8" w14:textId="77777777" w:rsidR="009E323E" w:rsidRDefault="009E323E" w:rsidP="00B5761D"/>
  </w:footnote>
  <w:footnote w:type="continuationNotice" w:id="1">
    <w:p w14:paraId="6718ECDB" w14:textId="77777777" w:rsidR="009E323E" w:rsidRDefault="009E323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C484DE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4F5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63AF"/>
    <w:rsid w:val="00106B1D"/>
    <w:rsid w:val="0010753D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05B3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F8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4D3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2637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5BB5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5FF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2B3"/>
    <w:rsid w:val="0064081D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945"/>
    <w:rsid w:val="00675AFF"/>
    <w:rsid w:val="006773A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0F09"/>
    <w:rsid w:val="006C1030"/>
    <w:rsid w:val="006C1C14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4E2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999"/>
    <w:rsid w:val="00762E71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302C"/>
    <w:rsid w:val="008849BA"/>
    <w:rsid w:val="008858A5"/>
    <w:rsid w:val="00885DB3"/>
    <w:rsid w:val="008866A0"/>
    <w:rsid w:val="00886C26"/>
    <w:rsid w:val="00887381"/>
    <w:rsid w:val="00887971"/>
    <w:rsid w:val="00892AAB"/>
    <w:rsid w:val="008930F1"/>
    <w:rsid w:val="00893332"/>
    <w:rsid w:val="008933BB"/>
    <w:rsid w:val="00894B45"/>
    <w:rsid w:val="0089557C"/>
    <w:rsid w:val="008970A9"/>
    <w:rsid w:val="008A1651"/>
    <w:rsid w:val="008A1D69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6B48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323E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1F85"/>
    <w:rsid w:val="00AB2461"/>
    <w:rsid w:val="00AB30F2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4D54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0D87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70A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A6A"/>
    <w:rsid w:val="00CA6F7E"/>
    <w:rsid w:val="00CB02F6"/>
    <w:rsid w:val="00CB0DAA"/>
    <w:rsid w:val="00CB2299"/>
    <w:rsid w:val="00CB35F6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159C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6715"/>
    <w:rsid w:val="00D369DC"/>
    <w:rsid w:val="00D37127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996"/>
    <w:rsid w:val="00E43B41"/>
    <w:rsid w:val="00E4434E"/>
    <w:rsid w:val="00E44D99"/>
    <w:rsid w:val="00E47306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802"/>
    <w:rsid w:val="00E750FE"/>
    <w:rsid w:val="00E75DB7"/>
    <w:rsid w:val="00E77817"/>
    <w:rsid w:val="00E77D32"/>
    <w:rsid w:val="00E80633"/>
    <w:rsid w:val="00E82584"/>
    <w:rsid w:val="00E8342F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32D"/>
    <w:rsid w:val="00E96A5F"/>
    <w:rsid w:val="00E975AD"/>
    <w:rsid w:val="00EA0213"/>
    <w:rsid w:val="00EA0E66"/>
    <w:rsid w:val="00EA0F22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5477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C5D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CFE"/>
    <w:rsid w:val="00F45FEE"/>
    <w:rsid w:val="00F4780D"/>
    <w:rsid w:val="00F50219"/>
    <w:rsid w:val="00F52BDB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430"/>
    <w:rsid w:val="00F6651F"/>
    <w:rsid w:val="00F66536"/>
    <w:rsid w:val="00F66B79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5623"/>
    <w:rsid w:val="00F76021"/>
    <w:rsid w:val="00F76F87"/>
    <w:rsid w:val="00F80956"/>
    <w:rsid w:val="00F8146C"/>
    <w:rsid w:val="00F8180D"/>
    <w:rsid w:val="00F81EE2"/>
    <w:rsid w:val="00F8290C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3603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DE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1</TotalTime>
  <Pages>23</Pages>
  <Words>2800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AQUI;Marcos Vinicius Ruggeri Botelho</dc:creator>
  <cp:keywords/>
  <dc:description/>
  <cp:lastModifiedBy>marcos ruggeri</cp:lastModifiedBy>
  <cp:revision>2</cp:revision>
  <cp:lastPrinted>2020-11-23T21:46:00Z</cp:lastPrinted>
  <dcterms:created xsi:type="dcterms:W3CDTF">2023-05-25T19:16:00Z</dcterms:created>
  <dcterms:modified xsi:type="dcterms:W3CDTF">2023-05-25T19:16:00Z</dcterms:modified>
</cp:coreProperties>
</file>